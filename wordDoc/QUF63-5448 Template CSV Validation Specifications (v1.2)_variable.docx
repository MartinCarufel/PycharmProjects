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8236" w14:textId="77777777" w:rsidR="00345CB9" w:rsidRPr="007C0C34" w:rsidRDefault="004D6A97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Base Information</w:t>
      </w: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7"/>
        <w:gridCol w:w="6661"/>
      </w:tblGrid>
      <w:tr w:rsidR="00021871" w14:paraId="57C98239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57C98237" w14:textId="77777777" w:rsidR="00345CB9" w:rsidRPr="007C0C34" w:rsidRDefault="004D6A97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Objective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57C98238" w14:textId="77268DA1" w:rsidR="00345CB9" w:rsidRPr="00651565" w:rsidRDefault="00CE0543" w:rsidP="00845BB8">
            <w:pPr>
              <w:pStyle w:val="Tabellenberschrift"/>
              <w:spacing w:before="0" w:after="0" w:line="276" w:lineRule="auto"/>
              <w:rPr>
                <w:b w:val="0"/>
                <w:szCs w:val="18"/>
              </w:rPr>
            </w:pPr>
            <w:r w:rsidRPr="00651565">
              <w:rPr>
                <w:b w:val="0"/>
                <w:szCs w:val="18"/>
              </w:rPr>
              <w:t>{{</w:t>
            </w:r>
            <w:proofErr w:type="spellStart"/>
            <w:r w:rsidR="00651565" w:rsidRPr="00651565">
              <w:rPr>
                <w:b w:val="0"/>
                <w:szCs w:val="18"/>
              </w:rPr>
              <w:t>tr_objective</w:t>
            </w:r>
            <w:proofErr w:type="spellEnd"/>
            <w:r w:rsidRPr="00651565">
              <w:rPr>
                <w:b w:val="0"/>
                <w:szCs w:val="18"/>
              </w:rPr>
              <w:t>}}</w:t>
            </w:r>
            <w:r w:rsidR="004D6A97" w:rsidRPr="00651565">
              <w:rPr>
                <w:b w:val="0"/>
                <w:szCs w:val="18"/>
              </w:rPr>
              <w:t xml:space="preserve"> </w:t>
            </w:r>
          </w:p>
        </w:tc>
      </w:tr>
      <w:tr w:rsidR="00021871" w14:paraId="57C9823C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57C9823A" w14:textId="77777777" w:rsidR="00345CB9" w:rsidRPr="007C0C34" w:rsidRDefault="004D6A97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Scope/Test Case ID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57C9823B" w14:textId="11903B23" w:rsidR="00345CB9" w:rsidRPr="00651565" w:rsidRDefault="0065156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651565">
              <w:rPr>
                <w:rFonts w:cs="Arial"/>
                <w:sz w:val="18"/>
                <w:szCs w:val="18"/>
              </w:rPr>
              <w:t>{{</w:t>
            </w:r>
            <w:proofErr w:type="spellStart"/>
            <w:r w:rsidRPr="00651565">
              <w:rPr>
                <w:rFonts w:cs="Arial"/>
                <w:sz w:val="18"/>
                <w:szCs w:val="18"/>
              </w:rPr>
              <w:t>tr_scope</w:t>
            </w:r>
            <w:proofErr w:type="spellEnd"/>
            <w:r w:rsidRPr="00651565">
              <w:rPr>
                <w:rFonts w:cs="Arial"/>
                <w:sz w:val="18"/>
                <w:szCs w:val="18"/>
              </w:rPr>
              <w:t>}}</w:t>
            </w:r>
          </w:p>
        </w:tc>
      </w:tr>
      <w:tr w:rsidR="00021871" w14:paraId="57C9823F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57C9823D" w14:textId="77777777" w:rsidR="00345CB9" w:rsidRPr="007C0C34" w:rsidRDefault="004D6A97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Requirements tested (Req)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57C9823E" w14:textId="5EA6D99B" w:rsidR="00345CB9" w:rsidRPr="00651565" w:rsidRDefault="0065156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651565">
              <w:rPr>
                <w:rFonts w:cs="Arial"/>
                <w:sz w:val="18"/>
                <w:szCs w:val="18"/>
              </w:rPr>
              <w:t>{{</w:t>
            </w:r>
            <w:proofErr w:type="spellStart"/>
            <w:r w:rsidRPr="00651565">
              <w:rPr>
                <w:rFonts w:cs="Arial"/>
                <w:sz w:val="18"/>
                <w:szCs w:val="18"/>
              </w:rPr>
              <w:t>tr_requirement_list</w:t>
            </w:r>
            <w:proofErr w:type="spellEnd"/>
            <w:r w:rsidRPr="00651565">
              <w:rPr>
                <w:rFonts w:cs="Arial"/>
                <w:sz w:val="18"/>
                <w:szCs w:val="18"/>
              </w:rPr>
              <w:t>}}</w:t>
            </w:r>
          </w:p>
        </w:tc>
      </w:tr>
    </w:tbl>
    <w:p w14:paraId="57C98240" w14:textId="77777777" w:rsidR="00345CB9" w:rsidRPr="007C0C34" w:rsidRDefault="004D6A97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Related Validation Report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37"/>
        <w:gridCol w:w="6661"/>
      </w:tblGrid>
      <w:tr w:rsidR="00021871" w14:paraId="57C98243" w14:textId="77777777" w:rsidTr="00845BB8">
        <w:trPr>
          <w:trHeight w:val="330"/>
        </w:trPr>
        <w:tc>
          <w:tcPr>
            <w:tcW w:w="3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  <w:vAlign w:val="center"/>
          </w:tcPr>
          <w:p w14:paraId="57C98241" w14:textId="77777777" w:rsidR="00345CB9" w:rsidRPr="007C0C34" w:rsidRDefault="004D6A97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Filename</w:t>
            </w:r>
          </w:p>
        </w:tc>
        <w:tc>
          <w:tcPr>
            <w:tcW w:w="6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57C98242" w14:textId="77777777" w:rsidR="00345CB9" w:rsidRPr="007C0C34" w:rsidRDefault="004D6A97" w:rsidP="00845BB8">
            <w:pPr>
              <w:pStyle w:val="TableText"/>
              <w:spacing w:before="0" w:after="0" w:line="276" w:lineRule="auto"/>
              <w:rPr>
                <w:szCs w:val="18"/>
              </w:rPr>
            </w:pPr>
            <w:r w:rsidRPr="00345CB9">
              <w:rPr>
                <w:color w:val="F79646"/>
                <w:szCs w:val="18"/>
              </w:rPr>
              <w:t>QUX63</w:t>
            </w:r>
            <w:r w:rsidRPr="00122958">
              <w:rPr>
                <w:szCs w:val="18"/>
              </w:rPr>
              <w:t>-</w:t>
            </w:r>
            <w:r w:rsidRPr="00345CB9">
              <w:rPr>
                <w:color w:val="E36C0A"/>
                <w:szCs w:val="18"/>
              </w:rPr>
              <w:t xml:space="preserve">xxxx TBD </w:t>
            </w:r>
            <w:r w:rsidRPr="00122958">
              <w:rPr>
                <w:szCs w:val="18"/>
              </w:rPr>
              <w:t>Validation Report</w:t>
            </w:r>
          </w:p>
        </w:tc>
      </w:tr>
    </w:tbl>
    <w:p w14:paraId="57C98244" w14:textId="77777777" w:rsidR="00345CB9" w:rsidRPr="007C0C34" w:rsidRDefault="004D6A97" w:rsidP="00366FE3">
      <w:pPr>
        <w:pStyle w:val="Heading1"/>
      </w:pPr>
      <w:r w:rsidRPr="007C0C34">
        <w:br w:type="page"/>
      </w:r>
      <w:r w:rsidRPr="007C0C34">
        <w:lastRenderedPageBreak/>
        <w:t>Validation Specification</w:t>
      </w:r>
    </w:p>
    <w:p w14:paraId="57C98245" w14:textId="77777777" w:rsidR="00345CB9" w:rsidRPr="007C0C34" w:rsidRDefault="004D6A97" w:rsidP="00345CB9">
      <w:pPr>
        <w:pStyle w:val="Heading2"/>
        <w:rPr>
          <w:color w:val="auto"/>
        </w:rPr>
      </w:pPr>
      <w:r w:rsidRPr="007C0C34">
        <w:rPr>
          <w:color w:val="auto"/>
        </w:rPr>
        <w:t>Installation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021871" w14:paraId="57C9824B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46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bookmarkStart w:id="0" w:name="_Hlk103583649"/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47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57C98248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49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4A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021871" w14:paraId="57C98251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C9824C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4D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7C9824E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4F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50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lang w:val="en-CA" w:eastAsia="de-DE"/>
              </w:rPr>
              <w:t>Functional test</w:t>
            </w:r>
          </w:p>
        </w:tc>
      </w:tr>
      <w:bookmarkEnd w:id="0"/>
    </w:tbl>
    <w:p w14:paraId="57C98252" w14:textId="77777777" w:rsidR="00345CB9" w:rsidRPr="007C0C34" w:rsidRDefault="004D6A97" w:rsidP="001D1E72"/>
    <w:p w14:paraId="57C98253" w14:textId="77777777" w:rsidR="00345CB9" w:rsidRPr="007C0C34" w:rsidRDefault="004D6A97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Operational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021871" w14:paraId="57C98259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54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55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57C98256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57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58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 xml:space="preserve">Test Method / </w:t>
            </w:r>
            <w:r w:rsidRPr="007C0C34">
              <w:rPr>
                <w:rFonts w:cs="Arial"/>
                <w:b/>
                <w:sz w:val="18"/>
                <w:szCs w:val="18"/>
              </w:rPr>
              <w:t>Objective Evidence</w:t>
            </w:r>
          </w:p>
        </w:tc>
      </w:tr>
      <w:tr w:rsidR="00021871" w14:paraId="57C9825F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C9825A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5B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7C9825C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5D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5E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7C98260" w14:textId="77777777" w:rsidR="00345CB9" w:rsidRDefault="004D6A97" w:rsidP="001D1E72"/>
    <w:p w14:paraId="57C98261" w14:textId="77777777" w:rsidR="00345CB9" w:rsidRPr="00977C17" w:rsidRDefault="004D6A97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Performance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021871" w14:paraId="57C98267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62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63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57C98264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65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66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021871" w14:paraId="57C9826D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C98268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69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7C9826A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6B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6C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7C98288" w14:textId="77777777" w:rsidR="00345CB9" w:rsidRPr="007C0C34" w:rsidRDefault="004D6A97" w:rsidP="00345CB9">
      <w:pPr>
        <w:pStyle w:val="Heading1"/>
        <w:rPr>
          <w:color w:val="auto"/>
        </w:rPr>
      </w:pPr>
      <w:r w:rsidRPr="007C0C34">
        <w:rPr>
          <w:color w:val="auto"/>
        </w:rPr>
        <w:t>Referenced Documents</w:t>
      </w:r>
    </w:p>
    <w:p w14:paraId="57C98289" w14:textId="77777777" w:rsidR="00345CB9" w:rsidRPr="00345CB9" w:rsidRDefault="004D6A97" w:rsidP="00345CB9">
      <w:pPr>
        <w:spacing w:after="0"/>
        <w:rPr>
          <w:color w:val="F79646"/>
        </w:rPr>
      </w:pPr>
      <w:r w:rsidRPr="00345CB9">
        <w:rPr>
          <w:color w:val="F79646"/>
        </w:rPr>
        <w:t>&lt;&lt; Enter document if applicable, else delete this section &gt;&gt;</w:t>
      </w:r>
    </w:p>
    <w:p w14:paraId="57C9828A" w14:textId="77777777" w:rsidR="00345CB9" w:rsidRPr="007C0C34" w:rsidRDefault="004D6A97" w:rsidP="00345CB9">
      <w:pPr>
        <w:pStyle w:val="Heading1"/>
        <w:rPr>
          <w:color w:val="auto"/>
        </w:rPr>
      </w:pPr>
      <w:bookmarkStart w:id="1" w:name="h.gjdgxs" w:colFirst="0" w:colLast="0"/>
      <w:bookmarkEnd w:id="1"/>
      <w:r w:rsidRPr="007C0C34">
        <w:rPr>
          <w:color w:val="auto"/>
        </w:rPr>
        <w:t xml:space="preserve">Document </w:t>
      </w:r>
      <w:r w:rsidRPr="007C0C34">
        <w:rPr>
          <w:color w:val="auto"/>
        </w:rPr>
        <w:t>History</w:t>
      </w:r>
    </w:p>
    <w:tbl>
      <w:tblPr>
        <w:tblW w:w="1036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77"/>
        <w:gridCol w:w="6863"/>
        <w:gridCol w:w="2628"/>
      </w:tblGrid>
      <w:tr w:rsidR="00021871" w14:paraId="57C9828F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57C9828B" w14:textId="77777777" w:rsidR="00345CB9" w:rsidRPr="007C0C34" w:rsidRDefault="004D6A97" w:rsidP="00845BB8">
            <w:pPr>
              <w:pStyle w:val="Tabellenberschrift"/>
              <w:spacing w:line="276" w:lineRule="auto"/>
            </w:pPr>
            <w:r w:rsidRPr="007C0C34">
              <w:t>Version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57C9828C" w14:textId="77777777" w:rsidR="00345CB9" w:rsidRPr="007C0C34" w:rsidRDefault="004D6A97" w:rsidP="00845BB8">
            <w:pPr>
              <w:pStyle w:val="Tabellenberschrift"/>
              <w:spacing w:line="276" w:lineRule="auto"/>
            </w:pPr>
            <w:r w:rsidRPr="007C0C34">
              <w:t>Reason for Change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</w:tcPr>
          <w:p w14:paraId="57C9828D" w14:textId="77777777" w:rsidR="00345CB9" w:rsidRDefault="004D6A97" w:rsidP="00845BB8">
            <w:pPr>
              <w:pStyle w:val="Tabellenberschrift"/>
              <w:spacing w:line="276" w:lineRule="auto"/>
            </w:pPr>
            <w:r>
              <w:t xml:space="preserve">Date Created </w:t>
            </w:r>
          </w:p>
          <w:p w14:paraId="57C9828E" w14:textId="77777777" w:rsidR="00345CB9" w:rsidRPr="007C0C34" w:rsidRDefault="004D6A97" w:rsidP="00845BB8">
            <w:pPr>
              <w:pStyle w:val="Tabellenberschrift"/>
              <w:spacing w:line="276" w:lineRule="auto"/>
            </w:pPr>
            <w:r w:rsidRPr="007F07C3">
              <w:rPr>
                <w:sz w:val="14"/>
                <w:szCs w:val="14"/>
              </w:rPr>
              <w:t>(YYYY-MMM-YY)</w:t>
            </w:r>
          </w:p>
        </w:tc>
      </w:tr>
      <w:tr w:rsidR="00021871" w14:paraId="57C98293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90" w14:textId="77777777" w:rsidR="00345CB9" w:rsidRPr="007C0C34" w:rsidRDefault="004D6A97" w:rsidP="00845BB8">
            <w:pPr>
              <w:pStyle w:val="TableText"/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91" w14:textId="77777777" w:rsidR="00345CB9" w:rsidRPr="007C0C34" w:rsidRDefault="004D6A97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Initial Version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C98292" w14:textId="77777777" w:rsidR="00345CB9" w:rsidRPr="007C0C34" w:rsidRDefault="004D6A97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</w:tr>
    </w:tbl>
    <w:p w14:paraId="57C98294" w14:textId="77777777" w:rsidR="00345CB9" w:rsidRPr="007C0C34" w:rsidRDefault="004D6A97" w:rsidP="00345CB9">
      <w:pPr>
        <w:pStyle w:val="Textstyle"/>
        <w:jc w:val="left"/>
        <w:rPr>
          <w:rFonts w:eastAsia="Times New Roman"/>
          <w:i/>
          <w:szCs w:val="28"/>
        </w:rPr>
      </w:pPr>
    </w:p>
    <w:p w14:paraId="57C98295" w14:textId="77777777" w:rsidR="00722CDA" w:rsidRDefault="004D6A97">
      <w:pPr>
        <w:pStyle w:val="Textstyle"/>
        <w:rPr>
          <w:rFonts w:eastAsia="Times New Roman"/>
          <w:szCs w:val="28"/>
        </w:rPr>
      </w:pPr>
    </w:p>
    <w:sectPr w:rsidR="0072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982B2" w14:textId="77777777" w:rsidR="00000000" w:rsidRDefault="004D6A97">
      <w:pPr>
        <w:spacing w:after="0" w:line="240" w:lineRule="auto"/>
      </w:pPr>
      <w:r>
        <w:separator/>
      </w:r>
    </w:p>
  </w:endnote>
  <w:endnote w:type="continuationSeparator" w:id="0">
    <w:p w14:paraId="57C982B4" w14:textId="77777777" w:rsidR="00000000" w:rsidRDefault="004D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829B" w14:textId="77777777" w:rsidR="00722CDA" w:rsidRDefault="004D6A97">
    <w:pPr>
      <w:pStyle w:val="NoSpacing1"/>
      <w:pBdr>
        <w:top w:val="single" w:sz="4" w:space="1" w:color="auto"/>
      </w:pBdr>
      <w:rPr>
        <w:sz w:val="16"/>
        <w:szCs w:val="16"/>
      </w:rPr>
    </w:pPr>
  </w:p>
  <w:p w14:paraId="57C9829C" w14:textId="77777777" w:rsidR="00722CDA" w:rsidRDefault="004D6A97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  <w:p w14:paraId="57C9829D" w14:textId="77777777" w:rsidR="00722CDA" w:rsidRDefault="004D6A97"/>
  <w:p w14:paraId="57C9829E" w14:textId="77777777" w:rsidR="00722CDA" w:rsidRDefault="004D6A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021871" w14:paraId="57C982A3" w14:textId="77777777">
      <w:tc>
        <w:tcPr>
          <w:tcW w:w="1526" w:type="dxa"/>
        </w:tcPr>
        <w:p w14:paraId="57C9829F" w14:textId="77777777" w:rsidR="00722CDA" w:rsidRDefault="004D6A97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57C982A0" w14:textId="77777777" w:rsidR="00722CDA" w:rsidRDefault="004D6A97" w:rsidP="00345CB9">
          <w:pPr>
            <w:tabs>
              <w:tab w:val="center" w:pos="3496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57C982A1" w14:textId="77777777" w:rsidR="00345CB9" w:rsidRDefault="004D6A97" w:rsidP="0052105D">
          <w:pPr>
            <w:tabs>
              <w:tab w:val="center" w:pos="3496"/>
            </w:tabs>
            <w:spacing w:before="40" w:after="0" w:line="240" w:lineRule="auto"/>
            <w:jc w:val="center"/>
          </w:pPr>
          <w:r w:rsidRPr="00345CB9">
            <w:rPr>
              <w:color w:val="404040"/>
              <w:sz w:val="14"/>
              <w:szCs w:val="14"/>
            </w:rPr>
            <w:t>QUF63-5448 Template CSV Validation Specifications (v1.</w:t>
          </w:r>
          <w:r>
            <w:rPr>
              <w:color w:val="404040"/>
              <w:sz w:val="14"/>
              <w:szCs w:val="14"/>
            </w:rPr>
            <w:t>2</w:t>
          </w:r>
          <w:r w:rsidRPr="00345CB9">
            <w:rPr>
              <w:color w:val="404040"/>
              <w:sz w:val="14"/>
              <w:szCs w:val="14"/>
            </w:rPr>
            <w:t>)</w:t>
          </w:r>
        </w:p>
      </w:tc>
      <w:tc>
        <w:tcPr>
          <w:tcW w:w="1395" w:type="dxa"/>
        </w:tcPr>
        <w:p w14:paraId="57C982A2" w14:textId="77777777" w:rsidR="00722CDA" w:rsidRDefault="004D6A97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57C982A4" w14:textId="77777777" w:rsidR="00722CDA" w:rsidRDefault="004D6A97" w:rsidP="006E084B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021871" w14:paraId="57C982AC" w14:textId="77777777">
      <w:tc>
        <w:tcPr>
          <w:tcW w:w="1470" w:type="dxa"/>
        </w:tcPr>
        <w:p w14:paraId="57C982A8" w14:textId="77777777" w:rsidR="00722CDA" w:rsidRDefault="004D6A97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57C982A9" w14:textId="77777777" w:rsidR="00722CDA" w:rsidRDefault="004D6A97" w:rsidP="00345CB9">
          <w:pPr>
            <w:tabs>
              <w:tab w:val="center" w:pos="3552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57C982AA" w14:textId="77777777" w:rsidR="00345CB9" w:rsidRPr="00695398" w:rsidRDefault="004D6A97" w:rsidP="0052105D">
          <w:pPr>
            <w:tabs>
              <w:tab w:val="center" w:pos="3552"/>
            </w:tabs>
            <w:spacing w:before="40" w:after="0" w:line="240" w:lineRule="auto"/>
            <w:jc w:val="center"/>
            <w:rPr>
              <w:color w:val="404040"/>
              <w:sz w:val="14"/>
              <w:szCs w:val="14"/>
            </w:rPr>
          </w:pPr>
          <w:r w:rsidRPr="00695398">
            <w:rPr>
              <w:color w:val="404040"/>
              <w:sz w:val="14"/>
              <w:szCs w:val="14"/>
            </w:rPr>
            <w:t xml:space="preserve">QUF63-5448 Template CSV Validation </w:t>
          </w:r>
          <w:r w:rsidRPr="00695398">
            <w:rPr>
              <w:color w:val="404040"/>
              <w:sz w:val="14"/>
              <w:szCs w:val="14"/>
            </w:rPr>
            <w:t>Specifications (v1.</w:t>
          </w:r>
          <w:r>
            <w:rPr>
              <w:color w:val="404040"/>
              <w:sz w:val="14"/>
              <w:szCs w:val="14"/>
            </w:rPr>
            <w:t>2</w:t>
          </w:r>
          <w:r w:rsidRPr="00695398">
            <w:rPr>
              <w:color w:val="404040"/>
              <w:sz w:val="14"/>
              <w:szCs w:val="14"/>
            </w:rPr>
            <w:t>)</w:t>
          </w:r>
        </w:p>
      </w:tc>
      <w:tc>
        <w:tcPr>
          <w:tcW w:w="1438" w:type="dxa"/>
        </w:tcPr>
        <w:p w14:paraId="57C982AB" w14:textId="77777777" w:rsidR="00722CDA" w:rsidRDefault="004D6A97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57C982AD" w14:textId="77777777" w:rsidR="00722CDA" w:rsidRDefault="004D6A97" w:rsidP="006E084B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982AE" w14:textId="77777777" w:rsidR="00000000" w:rsidRDefault="004D6A97">
      <w:pPr>
        <w:spacing w:after="0" w:line="240" w:lineRule="auto"/>
      </w:pPr>
      <w:r>
        <w:separator/>
      </w:r>
    </w:p>
  </w:footnote>
  <w:footnote w:type="continuationSeparator" w:id="0">
    <w:p w14:paraId="57C982B0" w14:textId="77777777" w:rsidR="00000000" w:rsidRDefault="004D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8296" w14:textId="77777777" w:rsidR="00722CDA" w:rsidRDefault="004D6A97">
    <w:pPr>
      <w:pStyle w:val="Header"/>
    </w:pPr>
  </w:p>
  <w:p w14:paraId="57C98297" w14:textId="77777777" w:rsidR="00722CDA" w:rsidRDefault="004D6A97">
    <w:pPr>
      <w:pStyle w:val="Header"/>
    </w:pPr>
  </w:p>
  <w:p w14:paraId="57C98298" w14:textId="77777777" w:rsidR="00722CDA" w:rsidRDefault="004D6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8299" w14:textId="77777777" w:rsidR="00722CDA" w:rsidRDefault="004D6A97" w:rsidP="006E084B">
    <w:pPr>
      <w:pStyle w:val="Header"/>
      <w:spacing w:after="0"/>
    </w:pPr>
  </w:p>
  <w:p w14:paraId="57C9829A" w14:textId="77777777" w:rsidR="00722CDA" w:rsidRDefault="004D6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82A5" w14:textId="77777777" w:rsidR="00722CDA" w:rsidRDefault="004D6A97" w:rsidP="00FA2338">
    <w:pPr>
      <w:jc w:val="right"/>
    </w:pPr>
    <w:r>
      <w:rPr>
        <w:noProof/>
      </w:rPr>
      <w:drawing>
        <wp:inline distT="0" distB="0" distL="0" distR="0" wp14:anchorId="57C982AE" wp14:editId="57C982AF">
          <wp:extent cx="2226945" cy="4654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94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  <w:p w14:paraId="57C982A6" w14:textId="77777777" w:rsidR="00722CDA" w:rsidRDefault="004D6A97">
    <w:pPr>
      <w:ind w:left="7200"/>
    </w:pPr>
  </w:p>
  <w:p w14:paraId="57C982A7" w14:textId="77777777" w:rsidR="00722CDA" w:rsidRDefault="004D6A97" w:rsidP="006E084B">
    <w:pPr>
      <w:pStyle w:val="Subtitle"/>
      <w:rPr>
        <w:sz w:val="20"/>
        <w:szCs w:val="20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>
      <w:rPr>
        <w:b/>
        <w:iCs w:val="0"/>
        <w:color w:val="3F3F3F"/>
        <w:spacing w:val="5"/>
        <w:kern w:val="28"/>
        <w:sz w:val="40"/>
        <w:szCs w:val="52"/>
      </w:rPr>
      <w:t>Template CSV Validation Specifications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6063"/>
    <w:multiLevelType w:val="hybridMultilevel"/>
    <w:tmpl w:val="1326D884"/>
    <w:lvl w:ilvl="0" w:tplc="3026B2E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4009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B9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67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6A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664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21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057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4F0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190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7BBB1A18"/>
    <w:multiLevelType w:val="hybridMultilevel"/>
    <w:tmpl w:val="9A205E2A"/>
    <w:lvl w:ilvl="0" w:tplc="23EC8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5B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8D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059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81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19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AFA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0F0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AE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551CB"/>
    <w:multiLevelType w:val="hybridMultilevel"/>
    <w:tmpl w:val="219CD212"/>
    <w:lvl w:ilvl="0" w:tplc="BA48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22D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B0A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EA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E1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6E1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49D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68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3ED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8231">
    <w:abstractNumId w:val="4"/>
  </w:num>
  <w:num w:numId="2" w16cid:durableId="1235817735">
    <w:abstractNumId w:val="3"/>
  </w:num>
  <w:num w:numId="3" w16cid:durableId="827750350">
    <w:abstractNumId w:val="2"/>
  </w:num>
  <w:num w:numId="4" w16cid:durableId="480124586">
    <w:abstractNumId w:val="1"/>
  </w:num>
  <w:num w:numId="5" w16cid:durableId="1437751152">
    <w:abstractNumId w:val="5"/>
  </w:num>
  <w:num w:numId="6" w16cid:durableId="780488431">
    <w:abstractNumId w:val="0"/>
  </w:num>
  <w:num w:numId="7" w16cid:durableId="1325628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attachedTemplate r:id="rId1"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71"/>
    <w:rsid w:val="00021871"/>
    <w:rsid w:val="004D6A97"/>
    <w:rsid w:val="00651565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8236"/>
  <w15:docId w15:val="{D9F4C8B6-EA39-4670-A348-6DB964E2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4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4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4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4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E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E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customStyle="1" w:styleId="TableHeading">
    <w:name w:val="Table Heading"/>
    <w:basedOn w:val="Normal"/>
    <w:link w:val="TableHeadingChar"/>
    <w:rsid w:val="00345CB9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TableText">
    <w:name w:val="Table Text"/>
    <w:basedOn w:val="Normal"/>
    <w:rsid w:val="00345CB9"/>
    <w:pPr>
      <w:spacing w:before="40" w:after="40" w:line="240" w:lineRule="auto"/>
    </w:pPr>
    <w:rPr>
      <w:rFonts w:eastAsia="Times New Roman" w:cs="Times New Roman"/>
      <w:sz w:val="18"/>
      <w:lang w:eastAsia="de-CH"/>
    </w:rPr>
  </w:style>
  <w:style w:type="character" w:customStyle="1" w:styleId="TableHeadingChar">
    <w:name w:val="Table Heading Char"/>
    <w:link w:val="TableHeading"/>
    <w:rsid w:val="00345CB9"/>
    <w:rPr>
      <w:rFonts w:eastAsia="Times New Roman" w:cs="Times New Roman"/>
      <w:b/>
      <w:sz w:val="18"/>
      <w:szCs w:val="24"/>
      <w:lang w:eastAsia="de-CH"/>
    </w:rPr>
  </w:style>
  <w:style w:type="paragraph" w:customStyle="1" w:styleId="Tabellenberschrift">
    <w:name w:val="Tabellen Überschrift"/>
    <w:basedOn w:val="Normal"/>
    <w:rsid w:val="00345CB9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tablepara">
    <w:name w:val="tablepara"/>
    <w:basedOn w:val="Normal"/>
    <w:rsid w:val="004B3AD4"/>
    <w:pPr>
      <w:widowControl w:val="0"/>
      <w:spacing w:before="60" w:after="60" w:line="240" w:lineRule="auto"/>
      <w:ind w:left="90" w:right="152"/>
    </w:pPr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3AD4"/>
    <w:pPr>
      <w:ind w:left="720"/>
      <w:contextualSpacing/>
    </w:pPr>
    <w:rPr>
      <w:rFonts w:eastAsia="MS Gothic" w:cs="Times New Roman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152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Dental Wings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14</cp:revision>
  <cp:lastPrinted>2013-06-18T20:40:00Z</cp:lastPrinted>
  <dcterms:created xsi:type="dcterms:W3CDTF">2022-07-13T16:42:00Z</dcterms:created>
  <dcterms:modified xsi:type="dcterms:W3CDTF">2023-01-30T20:32:00Z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CSV Validation Specifications</vt:lpwstr>
  </property>
  <property fmtid="{D5CDD505-2E9C-101B-9397-08002B2CF9AE}" pid="4" name="MFiles_P1020">
    <vt:lpwstr>QUF63-5448 Template CSV Validation Specifications (v1.2)</vt:lpwstr>
  </property>
</Properties>
</file>